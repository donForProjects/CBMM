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AF69" w14:textId="77777777" w:rsidR="008C1CB6" w:rsidRDefault="008C1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7C011A85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12"/>
          <w:szCs w:val="12"/>
        </w:rPr>
      </w:pPr>
    </w:p>
    <w:p w14:paraId="5163562E" w14:textId="77777777" w:rsidR="008C1CB6" w:rsidRDefault="004F286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May 5, 2022</w:t>
      </w:r>
    </w:p>
    <w:p w14:paraId="6AEDF1E8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tabs>
          <w:tab w:val="left" w:pos="5910"/>
        </w:tabs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</w:r>
    </w:p>
    <w:p w14:paraId="45665142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0148341C" w14:textId="3E40992D" w:rsidR="008C1CB6" w:rsidRDefault="00A5545F">
      <w:p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 w:rsidRPr="00A5545F"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NAME OF ADVISER</w:t>
      </w:r>
    </w:p>
    <w:p w14:paraId="4A03D590" w14:textId="22780E87" w:rsidR="008C1CB6" w:rsidRDefault="00A5545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Faculty, CCSICT</w:t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i/>
          <w:color w:val="000000"/>
          <w:sz w:val="20"/>
          <w:szCs w:val="20"/>
        </w:rPr>
        <w:t>**change the position to instructor or you may ask their academic rank to put here</w:t>
      </w:r>
    </w:p>
    <w:p w14:paraId="6D433E49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Isabela State University</w:t>
      </w:r>
    </w:p>
    <w:p w14:paraId="47B9784C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Cauayan City, Isabela</w:t>
      </w:r>
    </w:p>
    <w:p w14:paraId="3148C62A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E708D5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6D4AA978" w14:textId="1DBAE0A8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 w:rsidRPr="00A5545F"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Madam</w:t>
      </w:r>
      <w:r w:rsidR="00A5545F" w:rsidRPr="00A5545F"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/Sir</w:t>
      </w:r>
      <w:r w:rsidRPr="00A5545F"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:</w:t>
      </w:r>
    </w:p>
    <w:p w14:paraId="6454557B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2603750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Greetings!</w:t>
      </w:r>
    </w:p>
    <w:p w14:paraId="1036B38F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14"/>
          <w:szCs w:val="14"/>
        </w:rPr>
      </w:pPr>
    </w:p>
    <w:p w14:paraId="1D9330F8" w14:textId="3BD59A52" w:rsidR="008C1CB6" w:rsidRDefault="0058682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You are hereby requested as adviser of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 xml:space="preserve">Mr. Juan A. Dela Cruz, Ms. Juana Dela Cruz, and Mr. Pedro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Dimagiba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,  Bachelor of Science in </w:t>
      </w:r>
      <w:r w:rsidR="00A5545F">
        <w:rPr>
          <w:rFonts w:ascii="Arial Narrow" w:eastAsia="Arial Narrow" w:hAnsi="Arial Narrow" w:cs="Arial Narrow"/>
          <w:color w:val="000000"/>
          <w:sz w:val="24"/>
          <w:szCs w:val="24"/>
        </w:rPr>
        <w:t>Computer Science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students, for their </w:t>
      </w:r>
      <w:r w:rsidR="00A5545F">
        <w:rPr>
          <w:rFonts w:ascii="Arial Narrow" w:eastAsia="Arial Narrow" w:hAnsi="Arial Narrow" w:cs="Arial Narrow"/>
          <w:color w:val="000000"/>
          <w:sz w:val="24"/>
          <w:szCs w:val="24"/>
        </w:rPr>
        <w:t>Thesis Writing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this </w:t>
      </w:r>
      <w:r w:rsidR="00BA2FE1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Second Semester, School Year </w:t>
      </w:r>
      <w:r w:rsidR="00A5545F">
        <w:rPr>
          <w:rFonts w:ascii="Arial Narrow" w:eastAsia="Arial Narrow" w:hAnsi="Arial Narrow" w:cs="Arial Narrow"/>
          <w:color w:val="000000"/>
          <w:sz w:val="24"/>
          <w:szCs w:val="24"/>
        </w:rPr>
        <w:t>2023-2024.</w:t>
      </w:r>
    </w:p>
    <w:p w14:paraId="32CA6087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16"/>
          <w:szCs w:val="16"/>
        </w:rPr>
      </w:pPr>
    </w:p>
    <w:p w14:paraId="18E5EAFF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Attached is the list of titles with the brief introduction to cite the purpose, objectives, scope and the delimitation of each project, for you to choose/select from them and to approve, in which, for further approval of the dean on their title defense. </w:t>
      </w:r>
    </w:p>
    <w:p w14:paraId="4774E4D8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6A7C12C0" w14:textId="498569CA" w:rsidR="008C1CB6" w:rsidRDefault="0058682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Please exert all your efforts, assistance and full support in the completion of the said </w:t>
      </w:r>
      <w:r w:rsidR="00A5545F">
        <w:rPr>
          <w:rFonts w:ascii="Arial Narrow" w:eastAsia="Arial Narrow" w:hAnsi="Arial Narrow" w:cs="Arial Narrow"/>
          <w:color w:val="000000"/>
          <w:sz w:val="24"/>
          <w:szCs w:val="24"/>
        </w:rPr>
        <w:t>Thesis Writing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14:paraId="34E83940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4BE91C7F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Your cooperation is highly appreciated.</w:t>
      </w:r>
    </w:p>
    <w:p w14:paraId="48F72295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BF67DED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A49D818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Respectfully yours,</w:t>
      </w:r>
    </w:p>
    <w:p w14:paraId="0DF3F93F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3ADA845" w14:textId="3FAC5279" w:rsidR="008C1CB6" w:rsidRDefault="00C4040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AIMEE D. MOLATO</w:t>
      </w:r>
      <w:r w:rsidR="00830210">
        <w:rPr>
          <w:rFonts w:ascii="Arial Narrow" w:eastAsia="Arial Narrow" w:hAnsi="Arial Narrow" w:cs="Arial Narrow"/>
          <w:b/>
          <w:color w:val="000000"/>
          <w:sz w:val="24"/>
          <w:szCs w:val="24"/>
        </w:rPr>
        <w:t>,</w:t>
      </w:r>
      <w:r w:rsidR="00586825"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</w:t>
      </w:r>
      <w:r w:rsidR="00586825">
        <w:rPr>
          <w:rFonts w:ascii="Arial Narrow" w:eastAsia="Arial Narrow" w:hAnsi="Arial Narrow" w:cs="Arial Narrow"/>
          <w:b/>
          <w:sz w:val="24"/>
          <w:szCs w:val="24"/>
        </w:rPr>
        <w:t>DIT</w:t>
      </w:r>
    </w:p>
    <w:p w14:paraId="181D5CB9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Subject Instructor</w:t>
      </w:r>
    </w:p>
    <w:p w14:paraId="397AF023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C5B3AC5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Noted by:</w:t>
      </w:r>
    </w:p>
    <w:p w14:paraId="12EA590F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40"/>
          <w:szCs w:val="40"/>
        </w:rPr>
      </w:pPr>
    </w:p>
    <w:p w14:paraId="43673E7C" w14:textId="62091834" w:rsidR="008C1CB6" w:rsidRDefault="00C854E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AIMEE D. MOLATO</w:t>
      </w:r>
      <w:r w:rsidR="00586825">
        <w:rPr>
          <w:rFonts w:ascii="Arial Narrow" w:eastAsia="Arial Narrow" w:hAnsi="Arial Narrow" w:cs="Arial Narrow"/>
          <w:b/>
          <w:sz w:val="24"/>
          <w:szCs w:val="24"/>
        </w:rPr>
        <w:t>, DIT</w:t>
      </w:r>
    </w:p>
    <w:p w14:paraId="6AD4F110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Research Coordinator, CCSICT</w:t>
      </w:r>
    </w:p>
    <w:p w14:paraId="0630E0BC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8"/>
          <w:szCs w:val="8"/>
        </w:rPr>
      </w:pPr>
    </w:p>
    <w:p w14:paraId="1C2A51C2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E8F4191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8D31317" w14:textId="2D04BA6D" w:rsidR="008C1CB6" w:rsidRDefault="000B574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REYNALDO R. CORPUZ</w:t>
      </w:r>
      <w:r w:rsidR="00586825">
        <w:rPr>
          <w:rFonts w:ascii="Arial Narrow" w:eastAsia="Arial Narrow" w:hAnsi="Arial Narrow" w:cs="Arial Narrow"/>
          <w:b/>
          <w:color w:val="000000"/>
          <w:sz w:val="24"/>
          <w:szCs w:val="24"/>
        </w:rPr>
        <w:t>, DIT</w:t>
      </w:r>
    </w:p>
    <w:p w14:paraId="54905B21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Dean, CCSICT</w:t>
      </w:r>
    </w:p>
    <w:p w14:paraId="4104F1E8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5C120DA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Conformed:</w:t>
      </w:r>
    </w:p>
    <w:p w14:paraId="0D1647A8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AC7A045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75C3F4C" w14:textId="574E8BA5" w:rsidR="008C1CB6" w:rsidRDefault="00C9321E">
      <w:p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NAME OF ADVISER</w:t>
      </w:r>
      <w:r w:rsidR="00586825">
        <w:rPr>
          <w:rFonts w:ascii="Arial Narrow" w:eastAsia="Arial Narrow" w:hAnsi="Arial Narrow" w:cs="Arial Narrow"/>
          <w:b/>
          <w:color w:val="000000"/>
          <w:sz w:val="24"/>
          <w:szCs w:val="24"/>
          <w:highlight w:val="yellow"/>
        </w:rPr>
        <w:t>, MIT</w:t>
      </w:r>
      <w:r w:rsidR="00586825"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 </w:t>
      </w:r>
      <w:r w:rsidR="00586825">
        <w:rPr>
          <w:rFonts w:ascii="Arial Narrow" w:eastAsia="Arial Narrow" w:hAnsi="Arial Narrow" w:cs="Arial Narrow"/>
          <w:i/>
          <w:color w:val="000000"/>
          <w:sz w:val="18"/>
          <w:szCs w:val="18"/>
        </w:rPr>
        <w:t>**change MIT to DIT or PhD if they are doctorate degree holder, ask your adviser about this</w:t>
      </w:r>
      <w:r w:rsidR="00586825">
        <w:rPr>
          <w:rFonts w:ascii="Arial Narrow" w:eastAsia="Arial Narrow" w:hAnsi="Arial Narrow" w:cs="Arial Narrow"/>
          <w:b/>
          <w:color w:val="000000"/>
          <w:sz w:val="24"/>
          <w:szCs w:val="24"/>
        </w:rPr>
        <w:tab/>
      </w:r>
    </w:p>
    <w:p w14:paraId="38F52458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  <w:highlight w:val="yellow"/>
        </w:rPr>
        <w:t>Rank/Position</w:t>
      </w:r>
    </w:p>
    <w:p w14:paraId="2F8026BA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25A707B" w14:textId="59037CF4" w:rsidR="008C1CB6" w:rsidRDefault="00626E55">
      <w:pPr>
        <w:rPr>
          <w:rFonts w:ascii="Arial Narrow" w:eastAsia="Arial Narrow" w:hAnsi="Arial Narrow" w:cs="Arial Narrow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THESIS</w:t>
      </w:r>
      <w:r w:rsidR="00586825">
        <w:rPr>
          <w:rFonts w:ascii="Arial Narrow" w:eastAsia="Arial Narrow" w:hAnsi="Arial Narrow" w:cs="Arial Narrow"/>
          <w:sz w:val="24"/>
          <w:szCs w:val="24"/>
        </w:rPr>
        <w:t xml:space="preserve"> TITLE: </w:t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  <w:t xml:space="preserve">(Remember that it must be answered: </w:t>
      </w:r>
      <w:r w:rsidR="00586825">
        <w:rPr>
          <w:rFonts w:ascii="Arial Narrow" w:eastAsia="Arial Narrow" w:hAnsi="Arial Narrow" w:cs="Arial Narrow"/>
          <w:i/>
          <w:sz w:val="24"/>
          <w:szCs w:val="24"/>
          <w:u w:val="single"/>
        </w:rPr>
        <w:t>What</w:t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 xml:space="preserve">, </w:t>
      </w:r>
      <w:r w:rsidR="00586825">
        <w:rPr>
          <w:rFonts w:ascii="Arial Narrow" w:eastAsia="Arial Narrow" w:hAnsi="Arial Narrow" w:cs="Arial Narrow"/>
          <w:i/>
          <w:sz w:val="24"/>
          <w:szCs w:val="24"/>
          <w:u w:val="single"/>
        </w:rPr>
        <w:t>Where</w:t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 xml:space="preserve"> , to </w:t>
      </w:r>
      <w:r w:rsidR="00586825">
        <w:rPr>
          <w:rFonts w:ascii="Arial Narrow" w:eastAsia="Arial Narrow" w:hAnsi="Arial Narrow" w:cs="Arial Narrow"/>
          <w:i/>
          <w:sz w:val="24"/>
          <w:szCs w:val="24"/>
          <w:u w:val="single"/>
        </w:rPr>
        <w:t>Whom</w:t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 xml:space="preserve"> and/or sometimes or necessary </w:t>
      </w:r>
      <w:r w:rsidR="00586825">
        <w:rPr>
          <w:rFonts w:ascii="Arial Narrow" w:eastAsia="Arial Narrow" w:hAnsi="Arial Narrow" w:cs="Arial Narrow"/>
          <w:i/>
          <w:sz w:val="24"/>
          <w:szCs w:val="24"/>
          <w:u w:val="single"/>
        </w:rPr>
        <w:t>When</w:t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>)</w:t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 w:rsidR="00586825">
        <w:rPr>
          <w:rFonts w:ascii="Arial Narrow" w:eastAsia="Arial Narrow" w:hAnsi="Arial Narrow" w:cs="Arial Narrow"/>
          <w:sz w:val="24"/>
          <w:szCs w:val="24"/>
          <w:u w:val="single"/>
        </w:rPr>
        <w:tab/>
      </w:r>
    </w:p>
    <w:p w14:paraId="429A0064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290DD0C6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120F0A9C" w14:textId="77777777" w:rsidR="008C1CB6" w:rsidRDefault="0058682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Group Members: 1)</w:t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 xml:space="preserve"> 2)</w:t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 xml:space="preserve"> 3)</w:t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sz w:val="24"/>
          <w:szCs w:val="24"/>
          <w:u w:val="single"/>
        </w:rPr>
        <w:tab/>
      </w:r>
    </w:p>
    <w:p w14:paraId="6616AB81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EBE73D8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B6EE23C" w14:textId="77777777" w:rsidR="008C1CB6" w:rsidRDefault="00586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Rationale</w:t>
      </w:r>
    </w:p>
    <w:p w14:paraId="27E9FD8D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56B0D753" w14:textId="77777777" w:rsidR="008C1CB6" w:rsidRDefault="008C1CB6">
      <w:pPr>
        <w:rPr>
          <w:rFonts w:ascii="Arial Narrow" w:eastAsia="Arial Narrow" w:hAnsi="Arial Narrow" w:cs="Arial Narrow"/>
          <w:i/>
          <w:sz w:val="24"/>
          <w:szCs w:val="24"/>
        </w:rPr>
      </w:pPr>
    </w:p>
    <w:p w14:paraId="59416178" w14:textId="77777777" w:rsidR="008C1CB6" w:rsidRDefault="00586825">
      <w:pPr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**Brief overview of the capstone project with the problems obtained of the possible agency and the purpose of developing the system.</w:t>
      </w:r>
    </w:p>
    <w:p w14:paraId="3C451C06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4250ED71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5B1EB08" w14:textId="77777777" w:rsidR="008C1CB6" w:rsidRDefault="00586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Objectives</w:t>
      </w:r>
    </w:p>
    <w:p w14:paraId="059269BA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5CEEB38D" w14:textId="77777777" w:rsidR="008C1CB6" w:rsidRDefault="00586825">
      <w:pPr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**Use SMART Objectives : Specific Measurable Attainable Realistic Objectives</w:t>
      </w:r>
    </w:p>
    <w:p w14:paraId="4C6AFDCA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F9718DB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22A167AC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2512EA5B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61B579BA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A0BB827" w14:textId="77777777" w:rsidR="008C1CB6" w:rsidRDefault="00586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Scope and Delimitation</w:t>
      </w:r>
    </w:p>
    <w:p w14:paraId="7EA47300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5DCC81B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1F56617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E5A2F43" w14:textId="77777777" w:rsidR="008C1CB6" w:rsidRDefault="0058682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**Scope is the coverage and delimitation is you are the one who limits the coverage of the system.</w:t>
      </w:r>
    </w:p>
    <w:p w14:paraId="24D3EBF2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710F5BC8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754102B0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5A10FDAA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58E059F8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1E8588F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99A3B25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6CDBC212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45B11F41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708DE0D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6A3B5F9A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2CF90B5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6FEF2999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451BB51D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530004E8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42C91D49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38754DAA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7314BED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093A7C6C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12"/>
          <w:szCs w:val="12"/>
        </w:rPr>
      </w:pPr>
    </w:p>
    <w:p w14:paraId="23C3ECFD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TITLE APPROVAL</w:t>
      </w:r>
    </w:p>
    <w:p w14:paraId="2E6770C4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515DD449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Title : </w:t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</w:p>
    <w:p w14:paraId="17A5E07E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Place of Study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: </w:t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</w:p>
    <w:p w14:paraId="51A211CC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</w:p>
    <w:p w14:paraId="519198A6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Duration</w:t>
      </w:r>
      <w:r>
        <w:rPr>
          <w:color w:val="000000"/>
        </w:rPr>
        <w:t>: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</w:p>
    <w:p w14:paraId="5999F477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244631C" w14:textId="77777777" w:rsidR="008C1CB6" w:rsidRDefault="0061615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647B96" wp14:editId="4FE61ADC">
                <wp:simplePos x="0" y="0"/>
                <wp:positionH relativeFrom="column">
                  <wp:posOffset>3833720</wp:posOffset>
                </wp:positionH>
                <wp:positionV relativeFrom="paragraph">
                  <wp:posOffset>96970</wp:posOffset>
                </wp:positionV>
                <wp:extent cx="2657475" cy="43180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0" h="422275" extrusionOk="0">
                              <a:moveTo>
                                <a:pt x="0" y="0"/>
                              </a:moveTo>
                              <a:lnTo>
                                <a:pt x="0" y="422275"/>
                              </a:lnTo>
                              <a:lnTo>
                                <a:pt x="1733550" y="422275"/>
                              </a:lnTo>
                              <a:lnTo>
                                <a:pt x="1733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E0C81" w14:textId="77777777" w:rsidR="008C1CB6" w:rsidRPr="00616154" w:rsidRDefault="00586825">
                            <w:pPr>
                              <w:textDirection w:val="btLr"/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616154">
                              <w:rPr>
                                <w:rFonts w:ascii="Teko" w:eastAsia="Teko" w:hAnsi="Teko" w:cs="Teko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Complete Names</w:t>
                            </w:r>
                            <w:r w:rsidR="00616154" w:rsidRPr="00616154">
                              <w:rPr>
                                <w:rFonts w:ascii="Teko" w:eastAsia="Teko" w:hAnsi="Teko" w:cs="Teko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of Students</w:t>
                            </w:r>
                            <w:r w:rsidRPr="00616154">
                              <w:rPr>
                                <w:rFonts w:ascii="Teko" w:eastAsia="Teko" w:hAnsi="Teko" w:cs="Teko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w/ Signature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2" o:spid="_x0000_s1026" style="position:absolute;left:0;text-align:left;margin-left:301.85pt;margin-top:7.65pt;width:209.25pt;height:3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733550,42227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" adj="-11796480,,5400" path="m,l,422275r1733550,l1733550,,,xe" filled="f" stroked="f">
                <v:stroke joinstyle="miter"/>
                <v:formulas/>
                <v:path arrowok="t" o:extrusionok="f" o:connecttype="custom" textboxrect="0,0,1733550,422275"/>
                <v:textbox inset="7pt,3pt,7pt,3pt">
                  <w:txbxContent>
                    <w:p w14:paraId="10F6AF2E" w14:textId="4203236E" w:rsidR="008C1CB6" w:rsidRPr="00616154" w:rsidRDefault="00586825">
                      <w:pPr>
                        <w:textDirection w:val="btLr"/>
                        <w:rPr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616154">
                        <w:rPr>
                          <w:rFonts w:ascii="Teko" w:eastAsia="Teko" w:hAnsi="Teko" w:cs="Teko"/>
                          <w:color w:val="808080" w:themeColor="background1" w:themeShade="80"/>
                          <w:sz w:val="20"/>
                          <w:szCs w:val="20"/>
                        </w:rPr>
                        <w:t>Complete Names</w:t>
                      </w:r>
                      <w:r w:rsidR="00616154" w:rsidRPr="00616154">
                        <w:rPr>
                          <w:rFonts w:ascii="Teko" w:eastAsia="Teko" w:hAnsi="Teko" w:cs="Teko"/>
                          <w:color w:val="808080" w:themeColor="background1" w:themeShade="80"/>
                          <w:sz w:val="20"/>
                          <w:szCs w:val="20"/>
                        </w:rPr>
                        <w:t xml:space="preserve"> of Students</w:t>
                      </w:r>
                      <w:r w:rsidRPr="00616154">
                        <w:rPr>
                          <w:rFonts w:ascii="Teko" w:eastAsia="Teko" w:hAnsi="Teko" w:cs="Teko"/>
                          <w:color w:val="808080" w:themeColor="background1" w:themeShade="80"/>
                          <w:sz w:val="20"/>
                          <w:szCs w:val="20"/>
                        </w:rPr>
                        <w:t xml:space="preserve"> w/ Signature</w:t>
                      </w:r>
                    </w:p>
                  </w:txbxContent>
                </v:textbox>
              </v:shape>
            </w:pict>
          </mc:Fallback>
        </mc:AlternateContent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  <w:r w:rsidR="00586825">
        <w:rPr>
          <w:rFonts w:ascii="Arial Narrow" w:eastAsia="Arial Narrow" w:hAnsi="Arial Narrow" w:cs="Arial Narrow"/>
          <w:color w:val="000000"/>
          <w:sz w:val="24"/>
          <w:szCs w:val="24"/>
        </w:rPr>
        <w:tab/>
      </w:r>
    </w:p>
    <w:p w14:paraId="149ACF8A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ab/>
      </w:r>
    </w:p>
    <w:p w14:paraId="1218949D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ind w:left="6480" w:firstLine="720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   Researchers </w:t>
      </w:r>
    </w:p>
    <w:p w14:paraId="540A0D59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</w:rPr>
        <w:t>Certified Correct:</w:t>
      </w:r>
    </w:p>
    <w:p w14:paraId="20AEDFA8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FC6FF14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smallCaps/>
          <w:color w:val="000000"/>
          <w:sz w:val="24"/>
          <w:szCs w:val="24"/>
        </w:rPr>
      </w:pPr>
    </w:p>
    <w:p w14:paraId="4034944F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smallCaps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  <w:u w:val="single"/>
        </w:rPr>
        <w:tab/>
      </w: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  <w:u w:val="single"/>
        </w:rPr>
        <w:tab/>
      </w:r>
    </w:p>
    <w:p w14:paraId="3C2A5FDC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</w:rPr>
        <w:tab/>
        <w:t xml:space="preserve">    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Adviser</w:t>
      </w:r>
    </w:p>
    <w:p w14:paraId="40AC4780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smallCaps/>
          <w:color w:val="000000"/>
          <w:sz w:val="24"/>
          <w:szCs w:val="24"/>
        </w:rPr>
      </w:pPr>
    </w:p>
    <w:p w14:paraId="2C3FC567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color w:val="000000"/>
          <w:sz w:val="24"/>
          <w:szCs w:val="24"/>
        </w:rPr>
        <w:t>Approved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:</w:t>
      </w:r>
    </w:p>
    <w:p w14:paraId="2584DA55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74B8C784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6FCB0E95" w14:textId="17F69468" w:rsidR="008C1CB6" w:rsidRDefault="00A5545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AIMEE D. MOLATO</w:t>
      </w:r>
      <w:r w:rsidR="00586825">
        <w:rPr>
          <w:rFonts w:ascii="Arial Narrow" w:eastAsia="Arial Narrow" w:hAnsi="Arial Narrow" w:cs="Arial Narrow"/>
          <w:b/>
          <w:sz w:val="24"/>
          <w:szCs w:val="24"/>
        </w:rPr>
        <w:t>, DIT</w:t>
      </w:r>
    </w:p>
    <w:p w14:paraId="5BFB5F3E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Research Coordinator, CCSICT</w:t>
      </w:r>
    </w:p>
    <w:p w14:paraId="5581A3C4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697472AA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335FC325" w14:textId="6FF7213A" w:rsidR="008C1CB6" w:rsidRDefault="00626E5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ROSEMARY A. VELASCO</w:t>
      </w:r>
      <w:r w:rsidR="00A5545F"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DIT</w:t>
      </w:r>
    </w:p>
    <w:p w14:paraId="7BCE1EAE" w14:textId="5B464D51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Program Chair, </w:t>
      </w:r>
      <w:r w:rsidR="00626E55">
        <w:rPr>
          <w:rFonts w:ascii="Arial Narrow" w:eastAsia="Arial Narrow" w:hAnsi="Arial Narrow" w:cs="Arial Narrow"/>
          <w:color w:val="000000"/>
          <w:sz w:val="24"/>
          <w:szCs w:val="24"/>
        </w:rPr>
        <w:t>BSCS</w:t>
      </w:r>
    </w:p>
    <w:p w14:paraId="2D7BFAEA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855A6AC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58E7C8C8" w14:textId="5CAB01DD" w:rsidR="008C1CB6" w:rsidRDefault="00A5545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REYNALDO R. CORPUZ, DIT</w:t>
      </w:r>
    </w:p>
    <w:p w14:paraId="4F0E989E" w14:textId="77777777" w:rsidR="008C1CB6" w:rsidRDefault="0058682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Dean, CCSICT</w:t>
      </w:r>
    </w:p>
    <w:p w14:paraId="7E01B7D1" w14:textId="77777777" w:rsidR="008C1CB6" w:rsidRDefault="008C1CB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2F5C5A3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p w14:paraId="49ABC9AB" w14:textId="77777777" w:rsidR="008C1CB6" w:rsidRDefault="008C1CB6">
      <w:pPr>
        <w:rPr>
          <w:rFonts w:ascii="Arial Narrow" w:eastAsia="Arial Narrow" w:hAnsi="Arial Narrow" w:cs="Arial Narrow"/>
          <w:sz w:val="24"/>
          <w:szCs w:val="24"/>
        </w:rPr>
      </w:pPr>
    </w:p>
    <w:sectPr w:rsidR="008C1CB6">
      <w:headerReference w:type="default" r:id="rId8"/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FD1C" w14:textId="77777777" w:rsidR="00B310DB" w:rsidRDefault="00B310DB">
      <w:r>
        <w:separator/>
      </w:r>
    </w:p>
  </w:endnote>
  <w:endnote w:type="continuationSeparator" w:id="0">
    <w:p w14:paraId="771D14E8" w14:textId="77777777" w:rsidR="00B310DB" w:rsidRDefault="00B3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k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56E2" w14:textId="77777777" w:rsidR="00B310DB" w:rsidRDefault="00B310DB">
      <w:r>
        <w:separator/>
      </w:r>
    </w:p>
  </w:footnote>
  <w:footnote w:type="continuationSeparator" w:id="0">
    <w:p w14:paraId="175ED44B" w14:textId="77777777" w:rsidR="00B310DB" w:rsidRDefault="00B3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83A1" w14:textId="77777777" w:rsidR="008C1CB6" w:rsidRDefault="00586825">
    <w:pPr>
      <w:pBdr>
        <w:top w:val="nil"/>
        <w:left w:val="nil"/>
        <w:bottom w:val="nil"/>
        <w:right w:val="nil"/>
        <w:between w:val="nil"/>
      </w:pBdr>
      <w:jc w:val="center"/>
      <w:rPr>
        <w:rFonts w:ascii="Arial Narrow" w:eastAsia="Arial Narrow" w:hAnsi="Arial Narrow" w:cs="Arial Narrow"/>
        <w:b/>
        <w:color w:val="000000"/>
        <w:sz w:val="24"/>
        <w:szCs w:val="24"/>
      </w:rPr>
    </w:pPr>
    <w:r>
      <w:rPr>
        <w:rFonts w:ascii="Arial Narrow" w:eastAsia="Arial Narrow" w:hAnsi="Arial Narrow" w:cs="Arial Narrow"/>
        <w:b/>
        <w:color w:val="000000"/>
        <w:sz w:val="24"/>
        <w:szCs w:val="24"/>
      </w:rPr>
      <w:t>ISABELA STATE UNIVERSITY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C1ACF0" wp14:editId="05144E87">
          <wp:simplePos x="0" y="0"/>
          <wp:positionH relativeFrom="column">
            <wp:posOffset>4114800</wp:posOffset>
          </wp:positionH>
          <wp:positionV relativeFrom="paragraph">
            <wp:posOffset>-317499</wp:posOffset>
          </wp:positionV>
          <wp:extent cx="825500" cy="774700"/>
          <wp:effectExtent l="0" t="0" r="0" b="0"/>
          <wp:wrapNone/>
          <wp:docPr id="15" name="image2.jpg" descr="https://scontent.fmnl8-1.fna.fbcdn.net/v/t1.15752-9/52537817_416545362451363_8948257833695051776_n.jpg?_nc_cat=104&amp;_nc_ht=scontent.fmnl8-1.fna&amp;oh=0d8f2bc7de53e813ada403535ef7fc8e&amp;oe=5D76EDA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s://scontent.fmnl8-1.fna.fbcdn.net/v/t1.15752-9/52537817_416545362451363_8948257833695051776_n.jpg?_nc_cat=104&amp;_nc_ht=scontent.fmnl8-1.fna&amp;oh=0d8f2bc7de53e813ada403535ef7fc8e&amp;oe=5D76EDA8"/>
                  <pic:cNvPicPr preferRelativeResize="0"/>
                </pic:nvPicPr>
                <pic:blipFill>
                  <a:blip r:embed="rId1"/>
                  <a:srcRect l="16942" t="11584" r="11698" b="11111"/>
                  <a:stretch>
                    <a:fillRect/>
                  </a:stretch>
                </pic:blipFill>
                <pic:spPr>
                  <a:xfrm>
                    <a:off x="0" y="0"/>
                    <a:ext cx="8255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1554A0" wp14:editId="085C7830">
          <wp:simplePos x="0" y="0"/>
          <wp:positionH relativeFrom="column">
            <wp:posOffset>984250</wp:posOffset>
          </wp:positionH>
          <wp:positionV relativeFrom="paragraph">
            <wp:posOffset>-228599</wp:posOffset>
          </wp:positionV>
          <wp:extent cx="730250" cy="692150"/>
          <wp:effectExtent l="0" t="0" r="0" b="0"/>
          <wp:wrapNone/>
          <wp:docPr id="14" name="image1.png" descr="Description: isu logo_new gre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cription: isu logo_new gree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50" cy="692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A18B42" w14:textId="77777777" w:rsidR="008C1CB6" w:rsidRDefault="00586825">
    <w:pPr>
      <w:pBdr>
        <w:top w:val="nil"/>
        <w:left w:val="nil"/>
        <w:bottom w:val="nil"/>
        <w:right w:val="nil"/>
        <w:between w:val="nil"/>
      </w:pBdr>
      <w:jc w:val="center"/>
      <w:rPr>
        <w:rFonts w:ascii="Arial Narrow" w:eastAsia="Arial Narrow" w:hAnsi="Arial Narrow" w:cs="Arial Narrow"/>
        <w:color w:val="000000"/>
        <w:sz w:val="24"/>
        <w:szCs w:val="24"/>
      </w:rPr>
    </w:pPr>
    <w:r>
      <w:rPr>
        <w:rFonts w:ascii="Arial Narrow" w:eastAsia="Arial Narrow" w:hAnsi="Arial Narrow" w:cs="Arial Narrow"/>
        <w:color w:val="000000"/>
        <w:sz w:val="24"/>
        <w:szCs w:val="24"/>
      </w:rPr>
      <w:t>Cauayan City, Isabela</w:t>
    </w:r>
  </w:p>
  <w:p w14:paraId="54683FA9" w14:textId="77777777" w:rsidR="008C1CB6" w:rsidRDefault="008C1CB6">
    <w:pPr>
      <w:pBdr>
        <w:top w:val="nil"/>
        <w:left w:val="nil"/>
        <w:bottom w:val="nil"/>
        <w:right w:val="nil"/>
        <w:between w:val="nil"/>
      </w:pBdr>
      <w:jc w:val="center"/>
      <w:rPr>
        <w:rFonts w:ascii="Arial Narrow" w:eastAsia="Arial Narrow" w:hAnsi="Arial Narrow" w:cs="Arial Narrow"/>
        <w:color w:val="000000"/>
        <w:sz w:val="24"/>
        <w:szCs w:val="24"/>
      </w:rPr>
    </w:pPr>
  </w:p>
  <w:p w14:paraId="3E5F2AAF" w14:textId="77777777" w:rsidR="008C1CB6" w:rsidRDefault="00586825">
    <w:pPr>
      <w:pBdr>
        <w:top w:val="nil"/>
        <w:left w:val="nil"/>
        <w:bottom w:val="nil"/>
        <w:right w:val="nil"/>
        <w:between w:val="nil"/>
      </w:pBdr>
      <w:jc w:val="center"/>
      <w:rPr>
        <w:rFonts w:ascii="Arial Narrow" w:eastAsia="Arial Narrow" w:hAnsi="Arial Narrow" w:cs="Arial Narrow"/>
        <w:b/>
        <w:smallCaps/>
        <w:color w:val="000000"/>
        <w:sz w:val="24"/>
        <w:szCs w:val="24"/>
      </w:rPr>
    </w:pPr>
    <w:r>
      <w:rPr>
        <w:rFonts w:ascii="Arial Narrow" w:eastAsia="Arial Narrow" w:hAnsi="Arial Narrow" w:cs="Arial Narrow"/>
        <w:b/>
        <w:smallCaps/>
        <w:color w:val="000000"/>
        <w:sz w:val="24"/>
        <w:szCs w:val="24"/>
      </w:rPr>
      <w:t>College of Computing Studies, Information and Communication Technology</w:t>
    </w:r>
  </w:p>
  <w:p w14:paraId="63F551D1" w14:textId="77777777" w:rsidR="008C1CB6" w:rsidRDefault="00586825">
    <w:pPr>
      <w:pBdr>
        <w:top w:val="nil"/>
        <w:left w:val="nil"/>
        <w:bottom w:val="nil"/>
        <w:right w:val="nil"/>
        <w:between w:val="nil"/>
      </w:pBdr>
      <w:jc w:val="center"/>
      <w:rPr>
        <w:rFonts w:ascii="Arial Narrow" w:eastAsia="Arial Narrow" w:hAnsi="Arial Narrow" w:cs="Arial Narrow"/>
        <w:b/>
        <w:color w:val="000000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E7B78DE" wp14:editId="41D8B5AA">
              <wp:simplePos x="0" y="0"/>
              <wp:positionH relativeFrom="column">
                <wp:posOffset>114300</wp:posOffset>
              </wp:positionH>
              <wp:positionV relativeFrom="paragraph">
                <wp:posOffset>38100</wp:posOffset>
              </wp:positionV>
              <wp:extent cx="5943600" cy="12700"/>
              <wp:effectExtent l="0" t="0" r="0" b="0"/>
              <wp:wrapNone/>
              <wp:docPr id="13" name="Freeform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780000"/>
                        <a:ext cx="594360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1" extrusionOk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38100</wp:posOffset>
              </wp:positionV>
              <wp:extent cx="5943600" cy="1270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1698"/>
    <w:multiLevelType w:val="multilevel"/>
    <w:tmpl w:val="DD0838D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08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CB6"/>
    <w:rsid w:val="00093581"/>
    <w:rsid w:val="000B5741"/>
    <w:rsid w:val="004F286A"/>
    <w:rsid w:val="00586825"/>
    <w:rsid w:val="00616154"/>
    <w:rsid w:val="00626E55"/>
    <w:rsid w:val="00830210"/>
    <w:rsid w:val="008C1CB6"/>
    <w:rsid w:val="00A5545F"/>
    <w:rsid w:val="00B310DB"/>
    <w:rsid w:val="00BA2FE1"/>
    <w:rsid w:val="00C40408"/>
    <w:rsid w:val="00C854ED"/>
    <w:rsid w:val="00C9321E"/>
    <w:rsid w:val="00E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D2C2"/>
  <w15:docId w15:val="{2134416D-9686-014D-8F0B-B7B29FF4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Spacing1">
    <w:name w:val="No Spacing1"/>
    <w:uiPriority w:val="1"/>
    <w:qFormat/>
    <w:rsid w:val="00F018F6"/>
    <w:pPr>
      <w:jc w:val="left"/>
    </w:pPr>
    <w:rPr>
      <w:rFonts w:cs="Times New Roman"/>
    </w:rPr>
  </w:style>
  <w:style w:type="paragraph" w:styleId="Header">
    <w:name w:val="header"/>
    <w:basedOn w:val="Normal"/>
    <w:link w:val="HeaderChar"/>
    <w:rsid w:val="00F018F6"/>
    <w:pPr>
      <w:tabs>
        <w:tab w:val="center" w:pos="4320"/>
        <w:tab w:val="right" w:pos="8640"/>
      </w:tabs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018F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3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1A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16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19"/>
  </w:style>
  <w:style w:type="paragraph" w:styleId="NoSpacing">
    <w:name w:val="No Spacing"/>
    <w:uiPriority w:val="1"/>
    <w:qFormat/>
    <w:rsid w:val="00016119"/>
    <w:pPr>
      <w:jc w:val="left"/>
    </w:pPr>
    <w:rPr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TTX6OdBicBM/5/OYZr1ozwp7g==">AMUW2mXQq84zFcRCCV6TqOXsSwBVhaRzayUEARAA2p/kCqGOqumc7nOs6rE/SYn5Kc+XqOwzCL8bGP+r/7nlnBPnO0p8D8hWL57maV9Q+3l7lrV0IXAun5k=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Marvee_CCIT</dc:creator>
  <cp:lastModifiedBy>Aimee Molato</cp:lastModifiedBy>
  <cp:revision>9</cp:revision>
  <dcterms:created xsi:type="dcterms:W3CDTF">2022-05-05T04:29:00Z</dcterms:created>
  <dcterms:modified xsi:type="dcterms:W3CDTF">2024-05-22T08:30:00Z</dcterms:modified>
</cp:coreProperties>
</file>